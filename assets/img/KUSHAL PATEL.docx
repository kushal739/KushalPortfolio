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A3456" w14:textId="210A376B" w:rsidR="00816216" w:rsidRDefault="00B07E35" w:rsidP="00141A4C">
      <w:pPr>
        <w:pStyle w:val="Title"/>
      </w:pPr>
      <w:r>
        <w:t>KUSHAL PATEL</w:t>
      </w:r>
    </w:p>
    <w:p w14:paraId="1E36AA99" w14:textId="501313EE" w:rsidR="00141A4C" w:rsidRDefault="00C925C3" w:rsidP="00141A4C">
      <w:r>
        <w:t xml:space="preserve">601,411 Duplex </w:t>
      </w:r>
      <w:proofErr w:type="spellStart"/>
      <w:proofErr w:type="gramStart"/>
      <w:r>
        <w:t>Avenue</w:t>
      </w:r>
      <w:r w:rsidR="00A9365F">
        <w:t>,Toronto</w:t>
      </w:r>
      <w:proofErr w:type="spellEnd"/>
      <w:proofErr w:type="gramEnd"/>
      <w:r w:rsidR="00141A4C">
        <w:t>| </w:t>
      </w:r>
      <w:r w:rsidR="00B07E35">
        <w:t>548-333-7390</w:t>
      </w:r>
      <w:r w:rsidR="00141A4C">
        <w:t> | </w:t>
      </w:r>
      <w:r w:rsidR="00B07E35">
        <w:t>patelkushal846@gmail.com</w:t>
      </w:r>
    </w:p>
    <w:p w14:paraId="323B83E1" w14:textId="77777777" w:rsidR="006270A9" w:rsidRDefault="00000000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DB1572669ABB492FAA2C3B1028C374A8"/>
          </w:placeholder>
          <w:temporary/>
          <w:showingPlcHdr/>
          <w15:appearance w15:val="hidden"/>
        </w:sdtPr>
        <w:sdtContent>
          <w:r w:rsidR="009D5933">
            <w:t>Objective</w:t>
          </w:r>
        </w:sdtContent>
      </w:sdt>
    </w:p>
    <w:p w14:paraId="509B525B" w14:textId="77777777" w:rsidR="00A9365F" w:rsidRDefault="00A9365F">
      <w:pPr>
        <w:pStyle w:val="Heading1"/>
        <w:rPr>
          <w:rFonts w:ascii="Times New Roman" w:eastAsia="Times New Roman" w:hAnsi="Times New Roman" w:cs="Times New Roman"/>
          <w:b w:val="0"/>
          <w:color w:val="404040" w:themeColor="text1" w:themeTint="BF"/>
          <w:sz w:val="22"/>
          <w:szCs w:val="22"/>
        </w:rPr>
      </w:pPr>
      <w:r w:rsidRPr="00A9365F">
        <w:rPr>
          <w:rFonts w:ascii="Times New Roman" w:eastAsia="Times New Roman" w:hAnsi="Times New Roman" w:cs="Times New Roman"/>
          <w:b w:val="0"/>
          <w:color w:val="404040" w:themeColor="text1" w:themeTint="BF"/>
          <w:sz w:val="22"/>
          <w:szCs w:val="22"/>
        </w:rPr>
        <w:t>Motivated and customer-oriented Sales Associate with a passion for technology and delivering exceptional customer experiences. Eager to join the Rogers team to promote their latest products and services while providing best-in-class service to customers.</w:t>
      </w:r>
    </w:p>
    <w:p w14:paraId="040A4A5F" w14:textId="77777777" w:rsidR="00A9365F" w:rsidRDefault="00A9365F">
      <w:pPr>
        <w:pStyle w:val="Heading1"/>
        <w:rPr>
          <w:rFonts w:ascii="Times New Roman" w:eastAsia="Times New Roman" w:hAnsi="Times New Roman" w:cs="Times New Roman"/>
          <w:b w:val="0"/>
          <w:color w:val="404040" w:themeColor="text1" w:themeTint="BF"/>
          <w:sz w:val="22"/>
          <w:szCs w:val="22"/>
        </w:rPr>
      </w:pPr>
    </w:p>
    <w:p w14:paraId="7E4192C2" w14:textId="71B33BCE" w:rsidR="006270A9" w:rsidRDefault="00000000">
      <w:pPr>
        <w:pStyle w:val="Heading1"/>
      </w:pPr>
      <w:sdt>
        <w:sdtPr>
          <w:alias w:val="Education:"/>
          <w:tag w:val="Education:"/>
          <w:id w:val="807127995"/>
          <w:placeholder>
            <w:docPart w:val="5ED84C21AE85499FAE39D9815B5E8992"/>
          </w:placeholder>
          <w:temporary/>
          <w:showingPlcHdr/>
          <w15:appearance w15:val="hidden"/>
        </w:sdtPr>
        <w:sdtContent>
          <w:r w:rsidR="009D5933">
            <w:t>Education</w:t>
          </w:r>
        </w:sdtContent>
      </w:sdt>
    </w:p>
    <w:p w14:paraId="34A81BB5" w14:textId="0033DD41" w:rsidR="006270A9" w:rsidRDefault="009B1E90">
      <w:pPr>
        <w:pStyle w:val="Heading2"/>
      </w:pPr>
      <w:r>
        <w:t>Highschool</w:t>
      </w:r>
      <w:r w:rsidR="009D5933">
        <w:t> |</w:t>
      </w:r>
      <w:r>
        <w:t>2018-2020</w:t>
      </w:r>
      <w:r w:rsidR="009D5933">
        <w:t> | </w:t>
      </w:r>
      <w:r>
        <w:t>infocity junior science college.</w:t>
      </w:r>
    </w:p>
    <w:p w14:paraId="303BB2B7" w14:textId="35A61F51" w:rsidR="006270A9" w:rsidRDefault="009D5933" w:rsidP="001B29CF">
      <w:pPr>
        <w:pStyle w:val="ListBullet"/>
      </w:pPr>
      <w:r>
        <w:t xml:space="preserve">Major: </w:t>
      </w:r>
      <w:r w:rsidR="009B1E90">
        <w:t xml:space="preserve">Science with </w:t>
      </w:r>
      <w:r w:rsidR="001B43C6">
        <w:t>Math</w:t>
      </w:r>
      <w:r w:rsidR="009B1E90">
        <w:t xml:space="preserve"> as a </w:t>
      </w:r>
      <w:r w:rsidR="00C1020C">
        <w:t>main subject.</w:t>
      </w:r>
    </w:p>
    <w:p w14:paraId="30F47C25" w14:textId="46E16BE2" w:rsidR="006270A9" w:rsidRDefault="00C1020C" w:rsidP="001B43C6">
      <w:pPr>
        <w:pStyle w:val="ListBullet"/>
      </w:pPr>
      <w:r>
        <w:t>Scored 72 %</w:t>
      </w:r>
    </w:p>
    <w:p w14:paraId="2E4B6B70" w14:textId="2432FF19" w:rsidR="006270A9" w:rsidRDefault="00C1020C">
      <w:pPr>
        <w:pStyle w:val="Heading2"/>
      </w:pPr>
      <w:r>
        <w:t>diploma</w:t>
      </w:r>
      <w:r w:rsidR="009D5933">
        <w:t> | </w:t>
      </w:r>
      <w:r>
        <w:t>2021-2024</w:t>
      </w:r>
      <w:r w:rsidR="001B43C6">
        <w:t xml:space="preserve"> </w:t>
      </w:r>
      <w:r>
        <w:t>(currently appeared)</w:t>
      </w:r>
      <w:r w:rsidR="009D5933">
        <w:t> | </w:t>
      </w:r>
      <w:r>
        <w:t>george brown college.</w:t>
      </w:r>
    </w:p>
    <w:p w14:paraId="1E6572EB" w14:textId="372C1FE7" w:rsidR="006270A9" w:rsidRDefault="009D5933">
      <w:pPr>
        <w:pStyle w:val="ListBullet"/>
      </w:pPr>
      <w:r>
        <w:t xml:space="preserve">Major: </w:t>
      </w:r>
      <w:r w:rsidR="00C1020C">
        <w:t xml:space="preserve">Computer Programming </w:t>
      </w:r>
      <w:r w:rsidR="001B43C6">
        <w:t>a</w:t>
      </w:r>
      <w:r w:rsidR="00C1020C">
        <w:t xml:space="preserve">nd Analysis </w:t>
      </w:r>
    </w:p>
    <w:p w14:paraId="6B3E4230" w14:textId="7E2F3A49" w:rsidR="006270A9" w:rsidRDefault="00C1020C" w:rsidP="00C1020C">
      <w:pPr>
        <w:pStyle w:val="ListBullet"/>
      </w:pPr>
      <w:r>
        <w:t>Scored 3.1 GPA in 1</w:t>
      </w:r>
      <w:r w:rsidRPr="00C1020C">
        <w:rPr>
          <w:vertAlign w:val="superscript"/>
        </w:rPr>
        <w:t>st</w:t>
      </w:r>
      <w:r w:rsidR="001B43C6">
        <w:t xml:space="preserve"> </w:t>
      </w:r>
      <w:r>
        <w:t>Year.</w:t>
      </w:r>
    </w:p>
    <w:sdt>
      <w:sdtPr>
        <w:alias w:val="Skills &amp; Abilities:"/>
        <w:tag w:val="Skills &amp; Abilities:"/>
        <w:id w:val="458624136"/>
        <w:placeholder>
          <w:docPart w:val="7DBA2D9C2BED40D9AED438DAEF17F2A1"/>
        </w:placeholder>
        <w:temporary/>
        <w:showingPlcHdr/>
        <w15:appearance w15:val="hidden"/>
      </w:sdtPr>
      <w:sdtContent>
        <w:p w14:paraId="582C5208" w14:textId="7D4644D4" w:rsidR="006270A9" w:rsidRDefault="009D5933" w:rsidP="00CB6FA3">
          <w:pPr>
            <w:pStyle w:val="Heading1"/>
          </w:pPr>
          <w:r>
            <w:t>Skills &amp; Abilities</w:t>
          </w:r>
        </w:p>
      </w:sdtContent>
    </w:sdt>
    <w:p w14:paraId="01A5978B" w14:textId="77777777" w:rsidR="00CB6FA3" w:rsidRDefault="00CB6FA3" w:rsidP="00CB6FA3">
      <w:pPr>
        <w:numPr>
          <w:ilvl w:val="0"/>
          <w:numId w:val="24"/>
        </w:numPr>
        <w:shd w:val="clear" w:color="auto" w:fill="FFFFFF"/>
        <w:spacing w:after="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Enthusiast learner, Critical thinking, Multi-tasking, Problem-solving</w:t>
      </w:r>
    </w:p>
    <w:p w14:paraId="48B3539D" w14:textId="77777777" w:rsidR="00CB6FA3" w:rsidRDefault="00CB6FA3" w:rsidP="00CB6FA3">
      <w:pPr>
        <w:numPr>
          <w:ilvl w:val="0"/>
          <w:numId w:val="24"/>
        </w:numPr>
        <w:shd w:val="clear" w:color="auto" w:fill="FFFFFF"/>
        <w:spacing w:after="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Ability to address fellow teammates and customers with patience and respect.</w:t>
      </w:r>
    </w:p>
    <w:p w14:paraId="229B76A5" w14:textId="77777777" w:rsidR="00CB6FA3" w:rsidRDefault="00CB6FA3" w:rsidP="00CB6FA3">
      <w:pPr>
        <w:numPr>
          <w:ilvl w:val="0"/>
          <w:numId w:val="24"/>
        </w:numPr>
        <w:shd w:val="clear" w:color="auto" w:fill="FFFFFF"/>
        <w:spacing w:after="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Ability to take direction and mentoring from others.</w:t>
      </w:r>
    </w:p>
    <w:p w14:paraId="41235742" w14:textId="77777777" w:rsidR="00CB6FA3" w:rsidRDefault="00CB6FA3" w:rsidP="00CB6FA3">
      <w:pPr>
        <w:numPr>
          <w:ilvl w:val="0"/>
          <w:numId w:val="24"/>
        </w:numPr>
        <w:shd w:val="clear" w:color="auto" w:fill="FFFFFF"/>
        <w:spacing w:after="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 excellent customer service skills.</w:t>
      </w:r>
    </w:p>
    <w:p w14:paraId="7CD31CEA" w14:textId="3C357502" w:rsidR="006270A9" w:rsidRDefault="006270A9" w:rsidP="00CB6FA3">
      <w:pPr>
        <w:pStyle w:val="Heading2"/>
      </w:pPr>
    </w:p>
    <w:sdt>
      <w:sdtPr>
        <w:alias w:val="Experience:"/>
        <w:tag w:val="Experience:"/>
        <w:id w:val="171684534"/>
        <w:placeholder>
          <w:docPart w:val="AF3E0245889647A590CDC7C39713A477"/>
        </w:placeholder>
        <w:temporary/>
        <w:showingPlcHdr/>
        <w15:appearance w15:val="hidden"/>
      </w:sdtPr>
      <w:sdtContent>
        <w:p w14:paraId="4A093F28" w14:textId="77777777" w:rsidR="006270A9" w:rsidRDefault="009D5933">
          <w:pPr>
            <w:pStyle w:val="Heading1"/>
          </w:pPr>
          <w:r>
            <w:t>Experience</w:t>
          </w:r>
        </w:p>
      </w:sdtContent>
    </w:sdt>
    <w:p w14:paraId="5FC8CF00" w14:textId="1152C483" w:rsidR="006270A9" w:rsidRDefault="00695BD4">
      <w:pPr>
        <w:pStyle w:val="Heading2"/>
      </w:pPr>
      <w:r>
        <w:t>help desk</w:t>
      </w:r>
      <w:r w:rsidR="009D5933">
        <w:t> | </w:t>
      </w:r>
      <w:r>
        <w:t>h&amp;b computer</w:t>
      </w:r>
      <w:r w:rsidR="009D5933">
        <w:t> | </w:t>
      </w:r>
      <w:r>
        <w:t>11/13/2020 -08/15/2021</w:t>
      </w:r>
    </w:p>
    <w:p w14:paraId="35BA1B4D" w14:textId="60FC3604" w:rsidR="006270A9" w:rsidRDefault="00695BD4">
      <w:pPr>
        <w:pStyle w:val="ListBullet"/>
      </w:pPr>
      <w:r>
        <w:t xml:space="preserve">Helping clients with providing information about courses and facility provided by company and </w:t>
      </w:r>
      <w:r w:rsidR="001B43C6">
        <w:t>its</w:t>
      </w:r>
      <w:r>
        <w:t xml:space="preserve"> Management.</w:t>
      </w:r>
    </w:p>
    <w:p w14:paraId="3FB62CD1" w14:textId="70C3B7B9" w:rsidR="006270A9" w:rsidRDefault="00695BD4">
      <w:pPr>
        <w:pStyle w:val="Heading2"/>
      </w:pPr>
      <w:r>
        <w:t>sales associate</w:t>
      </w:r>
      <w:r w:rsidR="009D5933">
        <w:t> | </w:t>
      </w:r>
      <w:r>
        <w:t>7-eleven</w:t>
      </w:r>
      <w:r w:rsidR="00BD3ADB">
        <w:t>,</w:t>
      </w:r>
      <w:r w:rsidR="001B43C6">
        <w:t xml:space="preserve"> </w:t>
      </w:r>
      <w:r w:rsidR="00BD3ADB">
        <w:t>stclair</w:t>
      </w:r>
      <w:r w:rsidR="009D5933">
        <w:t> | </w:t>
      </w:r>
      <w:r w:rsidR="00BD3ADB">
        <w:t>11/20/2021- currently</w:t>
      </w:r>
    </w:p>
    <w:p w14:paraId="4AE23194" w14:textId="410C37CC" w:rsidR="001B29CF" w:rsidRPr="001B29CF" w:rsidRDefault="00BD3ADB" w:rsidP="001B29CF">
      <w:pPr>
        <w:pStyle w:val="ListBullet"/>
      </w:pPr>
      <w:r>
        <w:t xml:space="preserve">Managing Cash Counter, maintaining floor appearance, directing customers to goods, prepare hot food and online </w:t>
      </w:r>
      <w:r w:rsidR="001B43C6">
        <w:t>order.</w:t>
      </w:r>
    </w:p>
    <w:p w14:paraId="6ACED514" w14:textId="2DB24244" w:rsidR="55A98E95" w:rsidRDefault="55A98E95" w:rsidP="55A98E95">
      <w:pPr>
        <w:pStyle w:val="ListBullet"/>
        <w:numPr>
          <w:ilvl w:val="0"/>
          <w:numId w:val="0"/>
        </w:numPr>
      </w:pPr>
    </w:p>
    <w:sectPr w:rsidR="55A98E95" w:rsidSect="00617B26">
      <w:footerReference w:type="default" r:id="rId11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271B8" w14:textId="77777777" w:rsidR="00522292" w:rsidRDefault="00522292">
      <w:pPr>
        <w:spacing w:after="0"/>
      </w:pPr>
      <w:r>
        <w:separator/>
      </w:r>
    </w:p>
  </w:endnote>
  <w:endnote w:type="continuationSeparator" w:id="0">
    <w:p w14:paraId="34E04AE9" w14:textId="77777777" w:rsidR="00522292" w:rsidRDefault="005222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0F1C7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98D75" w14:textId="77777777" w:rsidR="00522292" w:rsidRDefault="00522292">
      <w:pPr>
        <w:spacing w:after="0"/>
      </w:pPr>
      <w:r>
        <w:separator/>
      </w:r>
    </w:p>
  </w:footnote>
  <w:footnote w:type="continuationSeparator" w:id="0">
    <w:p w14:paraId="03D91DE4" w14:textId="77777777" w:rsidR="00522292" w:rsidRDefault="005222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CF5F23"/>
    <w:multiLevelType w:val="multilevel"/>
    <w:tmpl w:val="0C80E1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69949187">
    <w:abstractNumId w:val="9"/>
  </w:num>
  <w:num w:numId="2" w16cid:durableId="1621112731">
    <w:abstractNumId w:val="9"/>
    <w:lvlOverride w:ilvl="0">
      <w:startOverride w:val="1"/>
    </w:lvlOverride>
  </w:num>
  <w:num w:numId="3" w16cid:durableId="547184831">
    <w:abstractNumId w:val="9"/>
    <w:lvlOverride w:ilvl="0">
      <w:startOverride w:val="1"/>
    </w:lvlOverride>
  </w:num>
  <w:num w:numId="4" w16cid:durableId="1341011165">
    <w:abstractNumId w:val="9"/>
    <w:lvlOverride w:ilvl="0">
      <w:startOverride w:val="1"/>
    </w:lvlOverride>
  </w:num>
  <w:num w:numId="5" w16cid:durableId="852913654">
    <w:abstractNumId w:val="8"/>
  </w:num>
  <w:num w:numId="6" w16cid:durableId="764695955">
    <w:abstractNumId w:val="7"/>
  </w:num>
  <w:num w:numId="7" w16cid:durableId="716665640">
    <w:abstractNumId w:val="6"/>
  </w:num>
  <w:num w:numId="8" w16cid:durableId="1703479564">
    <w:abstractNumId w:val="5"/>
  </w:num>
  <w:num w:numId="9" w16cid:durableId="1106118333">
    <w:abstractNumId w:val="4"/>
  </w:num>
  <w:num w:numId="10" w16cid:durableId="774516777">
    <w:abstractNumId w:val="3"/>
  </w:num>
  <w:num w:numId="11" w16cid:durableId="1902252821">
    <w:abstractNumId w:val="2"/>
  </w:num>
  <w:num w:numId="12" w16cid:durableId="619413389">
    <w:abstractNumId w:val="1"/>
  </w:num>
  <w:num w:numId="13" w16cid:durableId="553810058">
    <w:abstractNumId w:val="0"/>
  </w:num>
  <w:num w:numId="14" w16cid:durableId="384255875">
    <w:abstractNumId w:val="14"/>
  </w:num>
  <w:num w:numId="15" w16cid:durableId="381559872">
    <w:abstractNumId w:val="17"/>
  </w:num>
  <w:num w:numId="16" w16cid:durableId="1278756101">
    <w:abstractNumId w:val="12"/>
  </w:num>
  <w:num w:numId="17" w16cid:durableId="1888177186">
    <w:abstractNumId w:val="16"/>
  </w:num>
  <w:num w:numId="18" w16cid:durableId="1764255145">
    <w:abstractNumId w:val="10"/>
  </w:num>
  <w:num w:numId="19" w16cid:durableId="857306073">
    <w:abstractNumId w:val="20"/>
  </w:num>
  <w:num w:numId="20" w16cid:durableId="545144044">
    <w:abstractNumId w:val="18"/>
  </w:num>
  <w:num w:numId="21" w16cid:durableId="2066877948">
    <w:abstractNumId w:val="11"/>
  </w:num>
  <w:num w:numId="22" w16cid:durableId="2055038554">
    <w:abstractNumId w:val="15"/>
  </w:num>
  <w:num w:numId="23" w16cid:durableId="166791846">
    <w:abstractNumId w:val="19"/>
  </w:num>
  <w:num w:numId="24" w16cid:durableId="15079854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E35"/>
    <w:rsid w:val="000A4F59"/>
    <w:rsid w:val="00141A4C"/>
    <w:rsid w:val="001B29CF"/>
    <w:rsid w:val="001B43C6"/>
    <w:rsid w:val="0028220F"/>
    <w:rsid w:val="00356C14"/>
    <w:rsid w:val="00522292"/>
    <w:rsid w:val="00617B26"/>
    <w:rsid w:val="006270A9"/>
    <w:rsid w:val="00675956"/>
    <w:rsid w:val="00681034"/>
    <w:rsid w:val="00695BD4"/>
    <w:rsid w:val="00802020"/>
    <w:rsid w:val="00816216"/>
    <w:rsid w:val="0087734B"/>
    <w:rsid w:val="009B1E90"/>
    <w:rsid w:val="009D5933"/>
    <w:rsid w:val="00A9365F"/>
    <w:rsid w:val="00B07E35"/>
    <w:rsid w:val="00BD3ADB"/>
    <w:rsid w:val="00BD768D"/>
    <w:rsid w:val="00C1020C"/>
    <w:rsid w:val="00C61F8E"/>
    <w:rsid w:val="00C75495"/>
    <w:rsid w:val="00C925C3"/>
    <w:rsid w:val="00CB6FA3"/>
    <w:rsid w:val="00CD437A"/>
    <w:rsid w:val="00E83E4B"/>
    <w:rsid w:val="00F6426B"/>
    <w:rsid w:val="55A98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86D750"/>
  <w15:chartTrackingRefBased/>
  <w15:docId w15:val="{6493082C-55BF-46EF-899E-2CE71E92B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1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5483\Downloads\tf0291888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B1572669ABB492FAA2C3B1028C37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AC8EB-3A76-4C00-8A14-7BBE462C80E5}"/>
      </w:docPartPr>
      <w:docPartBody>
        <w:p w:rsidR="00BD00A6" w:rsidRDefault="00000000">
          <w:pPr>
            <w:pStyle w:val="DB1572669ABB492FAA2C3B1028C374A8"/>
          </w:pPr>
          <w:r>
            <w:t>Objective</w:t>
          </w:r>
        </w:p>
      </w:docPartBody>
    </w:docPart>
    <w:docPart>
      <w:docPartPr>
        <w:name w:val="5ED84C21AE85499FAE39D9815B5E8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784E6-D71E-45C1-8A74-631FC5B27242}"/>
      </w:docPartPr>
      <w:docPartBody>
        <w:p w:rsidR="00BD00A6" w:rsidRDefault="00000000">
          <w:pPr>
            <w:pStyle w:val="5ED84C21AE85499FAE39D9815B5E8992"/>
          </w:pPr>
          <w:r>
            <w:t>Education</w:t>
          </w:r>
        </w:p>
      </w:docPartBody>
    </w:docPart>
    <w:docPart>
      <w:docPartPr>
        <w:name w:val="7DBA2D9C2BED40D9AED438DAEF17F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F6714-82BB-45E8-8ECA-02ABC19A47C1}"/>
      </w:docPartPr>
      <w:docPartBody>
        <w:p w:rsidR="00BD00A6" w:rsidRDefault="00000000">
          <w:pPr>
            <w:pStyle w:val="7DBA2D9C2BED40D9AED438DAEF17F2A1"/>
          </w:pPr>
          <w:r>
            <w:t>Skills &amp; Abilities</w:t>
          </w:r>
        </w:p>
      </w:docPartBody>
    </w:docPart>
    <w:docPart>
      <w:docPartPr>
        <w:name w:val="AF3E0245889647A590CDC7C39713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639D45-B2A5-4EFD-99FE-143E97D3036E}"/>
      </w:docPartPr>
      <w:docPartBody>
        <w:p w:rsidR="00BD00A6" w:rsidRDefault="00000000">
          <w:pPr>
            <w:pStyle w:val="AF3E0245889647A590CDC7C39713A477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A6"/>
    <w:rsid w:val="00A65F11"/>
    <w:rsid w:val="00BD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1572669ABB492FAA2C3B1028C374A8">
    <w:name w:val="DB1572669ABB492FAA2C3B1028C374A8"/>
  </w:style>
  <w:style w:type="paragraph" w:customStyle="1" w:styleId="5ED84C21AE85499FAE39D9815B5E8992">
    <w:name w:val="5ED84C21AE85499FAE39D9815B5E8992"/>
  </w:style>
  <w:style w:type="paragraph" w:customStyle="1" w:styleId="7DBA2D9C2BED40D9AED438DAEF17F2A1">
    <w:name w:val="7DBA2D9C2BED40D9AED438DAEF17F2A1"/>
  </w:style>
  <w:style w:type="paragraph" w:customStyle="1" w:styleId="AF3E0245889647A590CDC7C39713A477">
    <w:name w:val="AF3E0245889647A590CDC7C39713A4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42BDFD399FEE47BCB0ABBC3B8EC671" ma:contentTypeVersion="4" ma:contentTypeDescription="Create a new document." ma:contentTypeScope="" ma:versionID="ce9b2c0a99056c7e2aafc4218fc156da">
  <xsd:schema xmlns:xsd="http://www.w3.org/2001/XMLSchema" xmlns:xs="http://www.w3.org/2001/XMLSchema" xmlns:p="http://schemas.microsoft.com/office/2006/metadata/properties" xmlns:ns3="c68d3f7e-cbb3-4260-b594-504011ffe732" targetNamespace="http://schemas.microsoft.com/office/2006/metadata/properties" ma:root="true" ma:fieldsID="1b228fad84519ac3b76c17fc63b8e74a" ns3:_="">
    <xsd:import namespace="c68d3f7e-cbb3-4260-b594-504011ffe7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8d3f7e-cbb3-4260-b594-504011ffe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3C34FA-C0EB-479C-BC34-4EBC075D35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8d3f7e-cbb3-4260-b594-504011ffe7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CC9C02-269A-4556-965E-C2F7894C952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C01FDBC-192C-4EEA-BFB1-243D0D511C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25AAB74-3F32-47BC-9599-0E29DECE3D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tf02918880_win32</Template>
  <TotalTime>2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Kushal Patel</dc:creator>
  <cp:keywords/>
  <cp:lastModifiedBy>Kushal Patel</cp:lastModifiedBy>
  <cp:revision>5</cp:revision>
  <dcterms:created xsi:type="dcterms:W3CDTF">2022-08-02T23:52:00Z</dcterms:created>
  <dcterms:modified xsi:type="dcterms:W3CDTF">2023-07-26T22:04:00Z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0x0101007B42BDFD399FEE47BCB0ABBC3B8EC671</vt:lpwstr>
  </property>
</Properties>
</file>